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48"/>
        </w:rPr>
        <w:alias w:val="Your Name"/>
        <w:tag w:val="Your Name"/>
        <w:id w:val="1760865497"/>
        <w:placeholder>
          <w:docPart w:val="B04B434C267C904DBE9CC1E0D840E110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14617D83" w14:textId="77777777" w:rsidR="00AC6117" w:rsidRPr="000742C9" w:rsidRDefault="000F5A08">
          <w:pPr>
            <w:pStyle w:val="Name"/>
            <w:rPr>
              <w:sz w:val="48"/>
            </w:rPr>
          </w:pPr>
          <w:r w:rsidRPr="000742C9">
            <w:rPr>
              <w:rFonts w:hint="eastAsia"/>
              <w:sz w:val="48"/>
              <w:lang w:eastAsia="zh-CN"/>
            </w:rPr>
            <w:t>论文分享框架</w:t>
          </w:r>
        </w:p>
      </w:sdtContent>
    </w:sdt>
    <w:p w14:paraId="7B18C016" w14:textId="77777777" w:rsidR="00F72272" w:rsidRDefault="000F5A08">
      <w:pPr>
        <w:pStyle w:val="SenderContactInfo"/>
      </w:pPr>
      <w:r>
        <w:t>problem</w:t>
      </w:r>
      <w:r w:rsidR="0048751C">
        <w:t xml:space="preserve"> | </w:t>
      </w:r>
      <w:r>
        <w:t>solution</w:t>
      </w:r>
      <w:r w:rsidR="0048751C">
        <w:t xml:space="preserve"> | </w:t>
      </w:r>
      <w:r>
        <w:t>results</w:t>
      </w:r>
    </w:p>
    <w:p w14:paraId="7F8E005A" w14:textId="77777777" w:rsidR="00F72272" w:rsidRPr="000742C9" w:rsidRDefault="000F5A08" w:rsidP="000742C9">
      <w:pPr>
        <w:pStyle w:val="Date"/>
      </w:pPr>
      <w:r w:rsidRPr="000742C9">
        <w:rPr>
          <w:rFonts w:hint="eastAsia"/>
        </w:rPr>
        <w:t>1</w:t>
      </w:r>
      <w:r w:rsidRPr="000742C9">
        <w:rPr>
          <w:rFonts w:hint="eastAsia"/>
        </w:rPr>
        <w:t>题目</w:t>
      </w:r>
      <w:r w:rsidRPr="000742C9">
        <w:t xml:space="preserve"> (Title)</w:t>
      </w:r>
    </w:p>
    <w:p w14:paraId="5F388F5A" w14:textId="2D1423FB" w:rsidR="0048751C" w:rsidRDefault="000F5A08" w:rsidP="00575154">
      <w:pPr>
        <w:rPr>
          <w:lang w:eastAsia="zh-CN"/>
        </w:rPr>
      </w:pPr>
      <w:r>
        <w:rPr>
          <w:rFonts w:hint="eastAsia"/>
          <w:lang w:eastAsia="zh-CN"/>
        </w:rPr>
        <w:t>论文题目的中文解释，并说明该论文发表时间和发表期刊</w:t>
      </w:r>
    </w:p>
    <w:p w14:paraId="17E0524E" w14:textId="77777777" w:rsidR="000742C9" w:rsidRDefault="000742C9" w:rsidP="000742C9">
      <w:pPr>
        <w:pStyle w:val="Date"/>
        <w:rPr>
          <w:rFonts w:hint="eastAsia"/>
        </w:rPr>
      </w:pPr>
    </w:p>
    <w:p w14:paraId="13C22F50" w14:textId="77777777" w:rsidR="00F72272" w:rsidRDefault="000F5A08" w:rsidP="000742C9">
      <w:pPr>
        <w:pStyle w:val="Date"/>
      </w:pPr>
      <w:r>
        <w:rPr>
          <w:rFonts w:hint="eastAsia"/>
        </w:rPr>
        <w:t xml:space="preserve">2 </w:t>
      </w:r>
      <w:r>
        <w:rPr>
          <w:rFonts w:hint="eastAsia"/>
        </w:rPr>
        <w:t>论文拟解决问题</w:t>
      </w:r>
      <w:r>
        <w:t xml:space="preserve"> (Problem)</w:t>
      </w:r>
    </w:p>
    <w:p w14:paraId="1B9DD3A6" w14:textId="77777777" w:rsidR="00F72272" w:rsidRDefault="00094AFD" w:rsidP="000F5A0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一篇通常会提出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到多个你解决问题，并且这些问题一定会在</w:t>
      </w:r>
      <w:r>
        <w:rPr>
          <w:rFonts w:hint="eastAsia"/>
          <w:lang w:eastAsia="zh-CN"/>
        </w:rPr>
        <w:t>Abstract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Introduction</w:t>
      </w:r>
      <w:r>
        <w:rPr>
          <w:rFonts w:hint="eastAsia"/>
          <w:lang w:eastAsia="zh-CN"/>
        </w:rPr>
        <w:t>中提及。所以论文读到</w:t>
      </w:r>
      <w:r>
        <w:rPr>
          <w:rFonts w:hint="eastAsia"/>
          <w:lang w:eastAsia="zh-CN"/>
        </w:rPr>
        <w:t>Introduction</w:t>
      </w:r>
      <w:r>
        <w:rPr>
          <w:rFonts w:hint="eastAsia"/>
          <w:lang w:eastAsia="zh-CN"/>
        </w:rPr>
        <w:t>部分，就可以总结出本文的</w:t>
      </w:r>
      <w:r>
        <w:rPr>
          <w:rFonts w:hint="eastAsia"/>
          <w:lang w:eastAsia="zh-CN"/>
        </w:rPr>
        <w:t>Problems</w:t>
      </w:r>
      <w:r>
        <w:rPr>
          <w:rFonts w:hint="eastAsia"/>
          <w:lang w:eastAsia="zh-CN"/>
        </w:rPr>
        <w:t>。</w:t>
      </w:r>
    </w:p>
    <w:p w14:paraId="10CD5B01" w14:textId="77777777" w:rsidR="00BC467A" w:rsidRDefault="00094AFD" w:rsidP="00094A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论文分享时，在说明本文你解决问题时，可适当说明这些问题的背景</w:t>
      </w:r>
      <w:r>
        <w:rPr>
          <w:lang w:eastAsia="zh-CN"/>
        </w:rPr>
        <w:t>（</w:t>
      </w:r>
      <w:r>
        <w:rPr>
          <w:rFonts w:hint="eastAsia"/>
          <w:lang w:eastAsia="zh-CN"/>
        </w:rPr>
        <w:t>可选</w:t>
      </w:r>
      <w:r>
        <w:rPr>
          <w:lang w:eastAsia="zh-CN"/>
        </w:rPr>
        <w:t>）</w:t>
      </w:r>
      <w:r>
        <w:rPr>
          <w:rFonts w:hint="eastAsia"/>
          <w:lang w:eastAsia="zh-CN"/>
        </w:rPr>
        <w:t>。</w:t>
      </w:r>
    </w:p>
    <w:p w14:paraId="3128E4B8" w14:textId="77777777" w:rsidR="000742C9" w:rsidRDefault="000742C9" w:rsidP="000742C9">
      <w:pPr>
        <w:pStyle w:val="Date"/>
        <w:rPr>
          <w:rFonts w:hint="eastAsia"/>
        </w:rPr>
      </w:pPr>
    </w:p>
    <w:p w14:paraId="08DB38E5" w14:textId="77777777" w:rsidR="00094AFD" w:rsidRDefault="00094AFD" w:rsidP="000742C9">
      <w:pPr>
        <w:pStyle w:val="Date"/>
      </w:pPr>
      <w:r>
        <w:rPr>
          <w:rFonts w:hint="eastAsia"/>
        </w:rPr>
        <w:t xml:space="preserve">3 </w:t>
      </w:r>
      <w:r>
        <w:rPr>
          <w:rFonts w:hint="eastAsia"/>
        </w:rPr>
        <w:t>解决办法</w:t>
      </w:r>
      <w:r>
        <w:rPr>
          <w:rFonts w:hint="eastAsia"/>
        </w:rPr>
        <w:t xml:space="preserve"> </w:t>
      </w:r>
      <w:r>
        <w:t>(Methodology)</w:t>
      </w:r>
    </w:p>
    <w:p w14:paraId="5D2258B2" w14:textId="77777777" w:rsidR="00094AFD" w:rsidRDefault="00094AFD" w:rsidP="00094AFD">
      <w:pPr>
        <w:rPr>
          <w:rFonts w:hint="eastAsia"/>
        </w:rPr>
      </w:pPr>
      <w:r>
        <w:rPr>
          <w:rFonts w:hint="eastAsia"/>
        </w:rPr>
        <w:t>文章是用什么方法来解决问题的，分享顺序（可根据实际情况调整）：</w:t>
      </w:r>
    </w:p>
    <w:p w14:paraId="09B184A7" w14:textId="77777777" w:rsidR="00094AFD" w:rsidRDefault="00094AFD" w:rsidP="000742C9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解决办法总结：如：用哪些算法，如何设计实验，应用平台。</w:t>
      </w:r>
    </w:p>
    <w:p w14:paraId="7A3AA1ED" w14:textId="77777777" w:rsidR="00094AFD" w:rsidRDefault="00094AFD" w:rsidP="000742C9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实验过程：实验人数，如何进行进行实验。（不用详细叙述，简述关键点即可）</w:t>
      </w:r>
    </w:p>
    <w:p w14:paraId="36630832" w14:textId="77777777" w:rsidR="00094AFD" w:rsidRDefault="00094AFD" w:rsidP="000742C9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实验结果与分析：如何对实验结果进行分析，运用了哪些分析工具；实验结果如何。</w:t>
      </w:r>
    </w:p>
    <w:p w14:paraId="103E2CD3" w14:textId="77777777" w:rsidR="000742C9" w:rsidRDefault="000742C9" w:rsidP="000742C9">
      <w:pPr>
        <w:pStyle w:val="Date"/>
        <w:rPr>
          <w:rFonts w:hint="eastAsia"/>
        </w:rPr>
      </w:pPr>
    </w:p>
    <w:p w14:paraId="3C4A5925" w14:textId="77777777" w:rsidR="000742C9" w:rsidRDefault="000742C9" w:rsidP="000742C9">
      <w:pPr>
        <w:pStyle w:val="Date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论文启发</w:t>
      </w:r>
    </w:p>
    <w:p w14:paraId="0B4AA6A7" w14:textId="77777777" w:rsidR="000742C9" w:rsidRDefault="000742C9" w:rsidP="00094A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启发可以从论文</w:t>
      </w:r>
      <w:r>
        <w:rPr>
          <w:rFonts w:hint="eastAsia"/>
          <w:lang w:eastAsia="zh-CN"/>
        </w:rPr>
        <w:t>Problem</w:t>
      </w:r>
      <w:r>
        <w:rPr>
          <w:rFonts w:hint="eastAsia"/>
          <w:lang w:eastAsia="zh-CN"/>
        </w:rPr>
        <w:t>、技</w:t>
      </w:r>
      <w:bookmarkStart w:id="0" w:name="_GoBack"/>
      <w:bookmarkEnd w:id="0"/>
      <w:r>
        <w:rPr>
          <w:rFonts w:hint="eastAsia"/>
          <w:lang w:eastAsia="zh-CN"/>
        </w:rPr>
        <w:t>术方法、实验设计等角度，思考如何与我们自身工作相结合。</w:t>
      </w:r>
    </w:p>
    <w:sectPr w:rsidR="000742C9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4F3A9" w14:textId="77777777" w:rsidR="00F817A9" w:rsidRDefault="00F817A9">
      <w:pPr>
        <w:spacing w:after="0" w:line="240" w:lineRule="auto"/>
      </w:pPr>
      <w:r>
        <w:separator/>
      </w:r>
    </w:p>
  </w:endnote>
  <w:endnote w:type="continuationSeparator" w:id="0">
    <w:p w14:paraId="5A7E9306" w14:textId="77777777" w:rsidR="00F817A9" w:rsidRDefault="00F8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0EB2C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1F9C4" w14:textId="77777777" w:rsidR="00F817A9" w:rsidRDefault="00F817A9">
      <w:pPr>
        <w:spacing w:after="0" w:line="240" w:lineRule="auto"/>
      </w:pPr>
      <w:r>
        <w:separator/>
      </w:r>
    </w:p>
  </w:footnote>
  <w:footnote w:type="continuationSeparator" w:id="0">
    <w:p w14:paraId="45BFB2E6" w14:textId="77777777" w:rsidR="00F817A9" w:rsidRDefault="00F8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92140" w14:textId="77777777" w:rsidR="00F72272" w:rsidRDefault="00E5559C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97E1DBE" wp14:editId="0647E94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2E05CB1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DkmcPA+wAAAOEBAAATAAAAAAAAAAAAAAAA&#10;AAAAAABbQ29udGVudF9UeXBlc10ueG1sUEsBAi0AFAAGAAgAAAAhACOyauHXAAAAlAEAAAsAAAAA&#10;AAAAAAAAAAAALAEAAF9yZWxzLy5yZWxzUEsBAi0AFAAGAAgAAAAhAM1rVYsjAwAAzQoAAA4AAAAA&#10;AAAAAAAAAAAALAIAAGRycy9lMm9Eb2MueG1sUEsBAi0AFAAGAAgAAAAhAJH4R3/dAAAABgEAAA8A&#10;AAAAAAAAAAAAAAAAewUAAGRycy9kb3ducmV2LnhtbFBLBQYAAAAABAAEAPMAAACFBgAAAAA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04CFF" w14:textId="77777777" w:rsidR="00F72272" w:rsidRDefault="00E5559C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FCD07D0" wp14:editId="47B160D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5B528D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OSZw8D7AAAA4QEAABMAAAAAAAAAAAAAAAAAAAAA&#10;AFtDb250ZW50X1R5cGVzXS54bWxQSwECLQAUAAYACAAAACEAI7Jq4dcAAACUAQAACwAAAAAAAAAA&#10;AAAAAAAsAQAAX3JlbHMvLnJlbHNQSwECLQAUAAYACAAAACEAu6vFdB8DAADNCgAADgAAAAAAAAAA&#10;AAAAAAAsAgAAZHJzL2Uyb0RvYy54bWxQSwECLQAUAAYACAAAACEAkfhHf90AAAAGAQAADwAAAAAA&#10;AAAAAAAAAAB3BQAAZHJzL2Rvd25yZXYueG1sUEsFBgAAAAAEAAQA8wAAAIEGAAAAAA=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357B95"/>
    <w:multiLevelType w:val="hybridMultilevel"/>
    <w:tmpl w:val="B4BAD88C"/>
    <w:lvl w:ilvl="0" w:tplc="8884B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08"/>
    <w:rsid w:val="000742C9"/>
    <w:rsid w:val="00094AFD"/>
    <w:rsid w:val="000F5A08"/>
    <w:rsid w:val="00251664"/>
    <w:rsid w:val="003F5321"/>
    <w:rsid w:val="0048751C"/>
    <w:rsid w:val="00501646"/>
    <w:rsid w:val="00575154"/>
    <w:rsid w:val="00602A36"/>
    <w:rsid w:val="0074194E"/>
    <w:rsid w:val="00775AFB"/>
    <w:rsid w:val="00AA77E8"/>
    <w:rsid w:val="00AC6117"/>
    <w:rsid w:val="00BC467A"/>
    <w:rsid w:val="00E5559C"/>
    <w:rsid w:val="00F72272"/>
    <w:rsid w:val="00F817A9"/>
    <w:rsid w:val="00F86C24"/>
    <w:rsid w:val="00FA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B5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rsid w:val="000742C9"/>
    <w:pPr>
      <w:spacing w:line="240" w:lineRule="auto"/>
    </w:pPr>
    <w:rPr>
      <w:b/>
      <w:spacing w:val="21"/>
      <w:sz w:val="28"/>
      <w:lang w:eastAsia="zh-CN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sid w:val="000742C9"/>
    <w:rPr>
      <w:b/>
      <w:spacing w:val="21"/>
      <w:sz w:val="28"/>
      <w:lang w:eastAsia="zh-CN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ijian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4B434C267C904DBE9CC1E0D840E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DC19B-F2E8-AF49-9945-9A0FEF85E04C}"/>
      </w:docPartPr>
      <w:docPartBody>
        <w:p w:rsidR="00000000" w:rsidRDefault="00DA2799">
          <w:pPr>
            <w:pStyle w:val="B04B434C267C904DBE9CC1E0D840E11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99"/>
    <w:rsid w:val="00D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B434C267C904DBE9CC1E0D840E110">
    <w:name w:val="B04B434C267C904DBE9CC1E0D840E110"/>
  </w:style>
  <w:style w:type="paragraph" w:customStyle="1" w:styleId="9F22C9C397DF4348973F9798C89DB1F9">
    <w:name w:val="9F22C9C397DF4348973F9798C89DB1F9"/>
  </w:style>
  <w:style w:type="paragraph" w:customStyle="1" w:styleId="C4BFE23FA4654D4B836AB8B27375E6CF">
    <w:name w:val="C4BFE23FA4654D4B836AB8B27375E6CF"/>
  </w:style>
  <w:style w:type="paragraph" w:customStyle="1" w:styleId="474D21FD6C11104287C3AA5F71621838">
    <w:name w:val="474D21FD6C11104287C3AA5F71621838"/>
  </w:style>
  <w:style w:type="paragraph" w:customStyle="1" w:styleId="60813DFC768B1F40AD36B4F4728E204C">
    <w:name w:val="60813DFC768B1F40AD36B4F4728E204C"/>
  </w:style>
  <w:style w:type="paragraph" w:customStyle="1" w:styleId="5C187A3E8701E341B55EBC7C941D9847">
    <w:name w:val="5C187A3E8701E341B55EBC7C941D9847"/>
  </w:style>
  <w:style w:type="paragraph" w:customStyle="1" w:styleId="B8F811C5FD5BD34C964B072499C06769">
    <w:name w:val="B8F811C5FD5BD34C964B072499C06769"/>
  </w:style>
  <w:style w:type="paragraph" w:customStyle="1" w:styleId="496BF543E6254544B3E97C8D091F7409">
    <w:name w:val="496BF543E6254544B3E97C8D091F7409"/>
  </w:style>
  <w:style w:type="paragraph" w:customStyle="1" w:styleId="A22F4BD1D8492C46B471984A79B71E05">
    <w:name w:val="A22F4BD1D8492C46B471984A79B71E05"/>
  </w:style>
  <w:style w:type="paragraph" w:customStyle="1" w:styleId="1DA0C075634016478E3A0974BD6966A6">
    <w:name w:val="1DA0C075634016478E3A0974BD6966A6"/>
  </w:style>
  <w:style w:type="paragraph" w:customStyle="1" w:styleId="EF4AD05DCC873F44BB5074EE753F5DD9">
    <w:name w:val="EF4AD05DCC873F44BB5074EE753F5DD9"/>
  </w:style>
  <w:style w:type="paragraph" w:customStyle="1" w:styleId="BEDC4ADD793CC94BA7E6B2CD501DED89">
    <w:name w:val="BEDC4ADD793CC94BA7E6B2CD501DED89"/>
  </w:style>
  <w:style w:type="paragraph" w:customStyle="1" w:styleId="C7D89F0C85D9BB488B656290AD029E03">
    <w:name w:val="C7D89F0C85D9BB488B656290AD029E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19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论文分享框架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2019-05-15T12:49:00Z</cp:lastPrinted>
  <dcterms:created xsi:type="dcterms:W3CDTF">2019-05-15T12:31:00Z</dcterms:created>
  <dcterms:modified xsi:type="dcterms:W3CDTF">2019-05-15T12:50:00Z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